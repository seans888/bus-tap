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273C6C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450513">
      <w:pPr>
        <w:tabs>
          <w:tab w:val="left" w:pos="1980"/>
        </w:tabs>
        <w:spacing w:before="120"/>
        <w:ind w:left="1985" w:hanging="1985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450513">
        <w:rPr>
          <w:rFonts w:cs="Arial"/>
          <w:sz w:val="22"/>
          <w:szCs w:val="22"/>
        </w:rPr>
        <w:t>Bonifacio Global City (BGC) Bus Passenger Information System: Bus Tap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E57A2A">
        <w:rPr>
          <w:rFonts w:cs="Arial"/>
          <w:sz w:val="22"/>
          <w:szCs w:val="22"/>
        </w:rPr>
        <w:t>School of Computing and Information Technologies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E57A2A">
        <w:rPr>
          <w:rFonts w:cs="Arial"/>
          <w:sz w:val="22"/>
          <w:szCs w:val="22"/>
        </w:rPr>
        <w:t>Transportation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E57A2A" w:rsidRPr="00E57A2A">
        <w:rPr>
          <w:rFonts w:cs="Arial"/>
          <w:sz w:val="22"/>
        </w:rPr>
        <w:t>Bus Tap</w:t>
      </w:r>
    </w:p>
    <w:p w:rsidR="00AC1680" w:rsidRDefault="00273C6C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1"/>
        <w:gridCol w:w="4271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ALCARAZ, Anna Lynn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  <w:r w:rsidR="00450513">
              <w:rPr>
                <w:rFonts w:cs="Arial"/>
                <w:sz w:val="20"/>
              </w:rPr>
              <w:t xml:space="preserve">, </w:t>
            </w:r>
            <w:r w:rsidR="00003DB5">
              <w:rPr>
                <w:rFonts w:cs="Arial"/>
                <w:sz w:val="20"/>
              </w:rPr>
              <w:t xml:space="preserve">Systems Analyst, </w:t>
            </w:r>
            <w:r w:rsidR="00450513">
              <w:rPr>
                <w:rFonts w:cs="Arial"/>
                <w:sz w:val="20"/>
              </w:rPr>
              <w:t>Web and Mobile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ANGOT, Sammy Boy M.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03DB5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Systems Analyst, </w:t>
            </w:r>
            <w:r w:rsidR="008E52B1">
              <w:rPr>
                <w:rFonts w:cs="Arial"/>
                <w:sz w:val="20"/>
              </w:rPr>
              <w:t>Quality Assurance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BESMANO, Justin V.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03DB5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Systems Analyst, </w:t>
            </w:r>
            <w:r w:rsidR="00450513">
              <w:rPr>
                <w:rFonts w:cs="Arial"/>
                <w:sz w:val="20"/>
              </w:rPr>
              <w:t>Mobile Developer</w:t>
            </w:r>
          </w:p>
        </w:tc>
      </w:tr>
      <w:tr w:rsidR="00E57A2A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E57A2A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BRIOSO, Job G.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E57A2A" w:rsidRPr="003557E7" w:rsidRDefault="0045051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</w:t>
            </w:r>
            <w:r w:rsidR="00003DB5">
              <w:rPr>
                <w:rFonts w:cs="Arial"/>
                <w:sz w:val="20"/>
              </w:rPr>
              <w:t>s</w:t>
            </w:r>
            <w:r>
              <w:rPr>
                <w:rFonts w:cs="Arial"/>
                <w:sz w:val="20"/>
              </w:rPr>
              <w:t xml:space="preserve"> </w:t>
            </w:r>
            <w:r w:rsidR="00003DB5">
              <w:rPr>
                <w:rFonts w:cs="Arial"/>
                <w:sz w:val="20"/>
              </w:rPr>
              <w:t>Analyst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837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2177"/>
        <w:gridCol w:w="4140"/>
      </w:tblGrid>
      <w:tr w:rsidR="004C4A05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17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50513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01/29/18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7D2A27" w:rsidRPr="003557E7" w:rsidRDefault="008D12AB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 created</w:t>
            </w:r>
          </w:p>
        </w:tc>
      </w:tr>
      <w:tr w:rsidR="00450513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02/05/18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450513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</w:t>
            </w:r>
            <w:r w:rsidR="008D12AB">
              <w:rPr>
                <w:rFonts w:cs="Arial"/>
                <w:sz w:val="20"/>
              </w:rPr>
              <w:t>ation</w:t>
            </w:r>
            <w:r>
              <w:rPr>
                <w:rFonts w:cs="Arial"/>
                <w:sz w:val="20"/>
              </w:rPr>
              <w:t xml:space="preserve"> revised</w:t>
            </w:r>
          </w:p>
          <w:p w:rsidR="00003DB5" w:rsidRPr="003557E7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UML diagrams revised</w:t>
            </w:r>
          </w:p>
        </w:tc>
      </w:tr>
      <w:tr w:rsidR="00450513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3.0</w:t>
            </w:r>
          </w:p>
        </w:tc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02/12/18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450513" w:rsidRPr="003838F3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Development of mobile app started</w:t>
            </w:r>
          </w:p>
        </w:tc>
      </w:tr>
      <w:tr w:rsidR="00450513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4.0</w:t>
            </w:r>
          </w:p>
        </w:tc>
        <w:tc>
          <w:tcPr>
            <w:tcW w:w="1260" w:type="dxa"/>
          </w:tcPr>
          <w:p w:rsidR="00450513" w:rsidRDefault="004F6E08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02/19</w:t>
            </w:r>
            <w:r w:rsidR="00450513">
              <w:rPr>
                <w:rFonts w:cs="Arial"/>
                <w:sz w:val="20"/>
              </w:rPr>
              <w:t>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003DB5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Create account page of the mobile app completed </w:t>
            </w:r>
          </w:p>
          <w:p w:rsidR="00450513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Log in / log out page of the mobile app completed</w:t>
            </w:r>
          </w:p>
          <w:p w:rsidR="007D2A27" w:rsidRDefault="00003DB5" w:rsidP="00001CF4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Reset password page of the mobile app completed</w:t>
            </w:r>
          </w:p>
          <w:p w:rsidR="00001CF4" w:rsidRPr="00001CF4" w:rsidRDefault="00001CF4" w:rsidP="00001CF4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Menu page of the mobile app completed</w:t>
            </w:r>
          </w:p>
        </w:tc>
      </w:tr>
      <w:tr w:rsidR="008D12AB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D12AB" w:rsidRDefault="008D12AB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5.0</w:t>
            </w:r>
          </w:p>
        </w:tc>
        <w:tc>
          <w:tcPr>
            <w:tcW w:w="1260" w:type="dxa"/>
          </w:tcPr>
          <w:p w:rsidR="008D12AB" w:rsidRDefault="008D12AB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02/26/18</w:t>
            </w:r>
          </w:p>
        </w:tc>
        <w:tc>
          <w:tcPr>
            <w:tcW w:w="2177" w:type="dxa"/>
          </w:tcPr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8D12AB" w:rsidRDefault="00315206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Maps module of the </w:t>
            </w:r>
            <w:r w:rsidR="00FD206D">
              <w:rPr>
                <w:rFonts w:cs="Arial"/>
                <w:sz w:val="20"/>
              </w:rPr>
              <w:t>mobile</w:t>
            </w:r>
            <w:r>
              <w:rPr>
                <w:rFonts w:cs="Arial"/>
                <w:sz w:val="20"/>
              </w:rPr>
              <w:t xml:space="preserve"> app completed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 account page of the web app being made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Log in / log out page of the web app being made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Reset password page of the web app being made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Menu page of the web app being made</w:t>
            </w:r>
          </w:p>
        </w:tc>
      </w:tr>
      <w:tr w:rsidR="00FD206D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6.0</w:t>
            </w:r>
          </w:p>
        </w:tc>
        <w:tc>
          <w:tcPr>
            <w:tcW w:w="1260" w:type="dxa"/>
          </w:tcPr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03/05/18</w:t>
            </w:r>
          </w:p>
        </w:tc>
        <w:tc>
          <w:tcPr>
            <w:tcW w:w="2177" w:type="dxa"/>
          </w:tcPr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Documentation for Midterms Presentation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Powerpoint</w:t>
            </w:r>
            <w:proofErr w:type="spellEnd"/>
            <w:r>
              <w:rPr>
                <w:rFonts w:cs="Arial"/>
                <w:sz w:val="20"/>
              </w:rPr>
              <w:t xml:space="preserve"> presentation for Midterms Presentation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 account page of the web app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Log in / log out page of the web app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Reset password page of the web app completed</w:t>
            </w:r>
          </w:p>
          <w:p w:rsidR="00FD206D" w:rsidRDefault="00FE2F0A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stops of the web app completed</w:t>
            </w:r>
          </w:p>
          <w:p w:rsidR="00FE2F0A" w:rsidRPr="00FE2F0A" w:rsidRDefault="00FE2F0A" w:rsidP="00FE2F0A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routes of the web app completed</w:t>
            </w:r>
          </w:p>
        </w:tc>
      </w:tr>
      <w:tr w:rsidR="00AF235E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F235E" w:rsidRDefault="00AF235E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7.0</w:t>
            </w:r>
          </w:p>
        </w:tc>
        <w:tc>
          <w:tcPr>
            <w:tcW w:w="1260" w:type="dxa"/>
          </w:tcPr>
          <w:p w:rsidR="00AF235E" w:rsidRDefault="00AF235E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03/12/18</w:t>
            </w:r>
          </w:p>
        </w:tc>
        <w:tc>
          <w:tcPr>
            <w:tcW w:w="2177" w:type="dxa"/>
          </w:tcPr>
          <w:p w:rsidR="00AF235E" w:rsidRDefault="00AF235E" w:rsidP="00AF2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AF235E" w:rsidRDefault="00AF235E" w:rsidP="00AF2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AF235E" w:rsidRDefault="00AF235E" w:rsidP="00AF2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AF235E" w:rsidRPr="00AF235E" w:rsidRDefault="00AF235E" w:rsidP="00AF235E">
            <w:pPr>
              <w:pStyle w:val="TableText"/>
              <w:spacing w:before="20" w:after="6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AF235E" w:rsidRDefault="00AF235E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schedules of the web app completed</w:t>
            </w:r>
          </w:p>
          <w:p w:rsidR="00AF235E" w:rsidRDefault="00AF235E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routes of the mobile app completed</w:t>
            </w:r>
          </w:p>
          <w:p w:rsidR="00AF235E" w:rsidRDefault="00AF235E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stops of the mobile app completed</w:t>
            </w:r>
          </w:p>
        </w:tc>
      </w:tr>
      <w:tr w:rsidR="00077545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77545" w:rsidRDefault="00077545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8.0</w:t>
            </w:r>
          </w:p>
        </w:tc>
        <w:tc>
          <w:tcPr>
            <w:tcW w:w="1260" w:type="dxa"/>
          </w:tcPr>
          <w:p w:rsidR="00077545" w:rsidRDefault="00077545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03/19/18</w:t>
            </w:r>
          </w:p>
        </w:tc>
        <w:tc>
          <w:tcPr>
            <w:tcW w:w="2177" w:type="dxa"/>
          </w:tcPr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077545" w:rsidRDefault="00077545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Introduction of the Project Documentation</w:t>
            </w:r>
          </w:p>
          <w:p w:rsidR="00077545" w:rsidRDefault="00077545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Related Systems of the Project Documentation</w:t>
            </w:r>
          </w:p>
          <w:p w:rsidR="00077545" w:rsidRDefault="00077545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Technical Background of the Project Documentation</w:t>
            </w:r>
          </w:p>
        </w:tc>
      </w:tr>
      <w:tr w:rsidR="009B2EFA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B2EFA" w:rsidRDefault="009B2EFA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9.0</w:t>
            </w:r>
          </w:p>
        </w:tc>
        <w:tc>
          <w:tcPr>
            <w:tcW w:w="1260" w:type="dxa"/>
          </w:tcPr>
          <w:p w:rsidR="009B2EFA" w:rsidRDefault="009B2EFA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03/26/18</w:t>
            </w:r>
          </w:p>
        </w:tc>
        <w:tc>
          <w:tcPr>
            <w:tcW w:w="2177" w:type="dxa"/>
          </w:tcPr>
          <w:p w:rsidR="009B2EFA" w:rsidRDefault="009B2EFA" w:rsidP="009B2EF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9B2EFA" w:rsidRDefault="009B2EFA" w:rsidP="009B2EF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9B2EFA" w:rsidRDefault="009B2EFA" w:rsidP="009B2EF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9B2EFA" w:rsidRDefault="009B2EFA" w:rsidP="009B2EF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9B2EFA" w:rsidRDefault="009B2EFA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Edited the </w:t>
            </w:r>
            <w:r w:rsidR="004A3E5D">
              <w:rPr>
                <w:rFonts w:cs="Arial"/>
                <w:sz w:val="20"/>
              </w:rPr>
              <w:t xml:space="preserve">Event Table, </w:t>
            </w:r>
            <w:r>
              <w:rPr>
                <w:rFonts w:cs="Arial"/>
                <w:sz w:val="20"/>
              </w:rPr>
              <w:t>Use Case Diagram</w:t>
            </w:r>
            <w:r w:rsidR="004A3E5D">
              <w:rPr>
                <w:rFonts w:cs="Arial"/>
                <w:sz w:val="20"/>
              </w:rPr>
              <w:t>,</w:t>
            </w:r>
            <w:r>
              <w:rPr>
                <w:rFonts w:cs="Arial"/>
                <w:sz w:val="20"/>
              </w:rPr>
              <w:t xml:space="preserve"> Full Use Case Description</w:t>
            </w:r>
            <w:r w:rsidR="004A3E5D">
              <w:rPr>
                <w:rFonts w:cs="Arial"/>
                <w:sz w:val="20"/>
              </w:rPr>
              <w:t>, and Package Diagram</w:t>
            </w:r>
            <w:r>
              <w:rPr>
                <w:rFonts w:cs="Arial"/>
                <w:sz w:val="20"/>
              </w:rPr>
              <w:t xml:space="preserve"> for the Project Documentation</w:t>
            </w:r>
          </w:p>
          <w:p w:rsidR="009B2EFA" w:rsidRDefault="009B2EFA" w:rsidP="009B2EFA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Edited the </w:t>
            </w:r>
            <w:r w:rsidR="004A3E5D">
              <w:rPr>
                <w:rFonts w:cs="Arial"/>
                <w:sz w:val="20"/>
              </w:rPr>
              <w:t xml:space="preserve">Data Flow Diagram, </w:t>
            </w:r>
            <w:r>
              <w:rPr>
                <w:rFonts w:cs="Arial"/>
                <w:sz w:val="20"/>
              </w:rPr>
              <w:t>Entity Relationship</w:t>
            </w:r>
            <w:r w:rsidR="004A3E5D">
              <w:rPr>
                <w:rFonts w:cs="Arial"/>
                <w:sz w:val="20"/>
              </w:rPr>
              <w:t xml:space="preserve"> Diagram,</w:t>
            </w:r>
            <w:r>
              <w:rPr>
                <w:rFonts w:cs="Arial"/>
                <w:sz w:val="20"/>
              </w:rPr>
              <w:t xml:space="preserve"> Data Dictionary</w:t>
            </w:r>
            <w:r w:rsidR="004A3E5D">
              <w:rPr>
                <w:rFonts w:cs="Arial"/>
                <w:sz w:val="20"/>
              </w:rPr>
              <w:t>, Object Diagram, and Class Diagram</w:t>
            </w:r>
            <w:r>
              <w:rPr>
                <w:rFonts w:cs="Arial"/>
                <w:sz w:val="20"/>
              </w:rPr>
              <w:t xml:space="preserve"> for the Project Documentation</w:t>
            </w:r>
          </w:p>
          <w:p w:rsidR="004A3E5D" w:rsidRDefault="004A3E5D" w:rsidP="004A3E5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Activity Diagrams, Sequence Diagrams, State Machine Diagrams, Timing Diagrams, and Communication Diagrams for the Project Documentation</w:t>
            </w:r>
          </w:p>
          <w:p w:rsidR="009B2EFA" w:rsidRDefault="004A3E5D" w:rsidP="00141A27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Edited the Component Diagram, Deployment Diagram, Composite Structure Diagram, </w:t>
            </w:r>
            <w:r w:rsidR="00141A27">
              <w:rPr>
                <w:rFonts w:cs="Arial"/>
                <w:sz w:val="20"/>
              </w:rPr>
              <w:t>and Interaction Overview Diagram</w:t>
            </w:r>
            <w:r>
              <w:rPr>
                <w:rFonts w:cs="Arial"/>
                <w:sz w:val="20"/>
              </w:rPr>
              <w:t xml:space="preserve"> for the Project Documentation</w:t>
            </w:r>
          </w:p>
          <w:p w:rsidR="00141A27" w:rsidRDefault="00141A27" w:rsidP="00141A27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Vision and Scope, Software Requirement Specifications, Estimates, Work Breakdown Structure, Activity List, and the Gantt Chart for the Project Documentation</w:t>
            </w:r>
          </w:p>
          <w:p w:rsidR="00141A27" w:rsidRPr="00141A27" w:rsidRDefault="00141A27" w:rsidP="00141A27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Completed the Feedback page of the mobile and web app</w:t>
            </w:r>
          </w:p>
        </w:tc>
      </w:tr>
      <w:tr w:rsidR="00273C6C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273C6C" w:rsidRDefault="00273C6C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10.0</w:t>
            </w:r>
          </w:p>
        </w:tc>
        <w:tc>
          <w:tcPr>
            <w:tcW w:w="1260" w:type="dxa"/>
          </w:tcPr>
          <w:p w:rsidR="00273C6C" w:rsidRDefault="00273C6C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04/02/18</w:t>
            </w:r>
          </w:p>
        </w:tc>
        <w:tc>
          <w:tcPr>
            <w:tcW w:w="2177" w:type="dxa"/>
          </w:tcPr>
          <w:p w:rsidR="00273C6C" w:rsidRDefault="00273C6C" w:rsidP="00273C6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273C6C" w:rsidRDefault="00273C6C" w:rsidP="00273C6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273C6C" w:rsidRDefault="00273C6C" w:rsidP="00273C6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273C6C" w:rsidRDefault="00273C6C" w:rsidP="00273C6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273C6C" w:rsidRDefault="00273C6C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Created the Change Management Plan </w:t>
            </w:r>
            <w:proofErr w:type="spellStart"/>
            <w:r>
              <w:rPr>
                <w:rFonts w:cs="Arial"/>
                <w:sz w:val="20"/>
              </w:rPr>
              <w:t>Plan</w:t>
            </w:r>
            <w:proofErr w:type="spellEnd"/>
            <w:r>
              <w:rPr>
                <w:rFonts w:cs="Arial"/>
                <w:sz w:val="20"/>
              </w:rPr>
              <w:t xml:space="preserve"> of the Project Documentation</w:t>
            </w:r>
          </w:p>
          <w:p w:rsidR="00273C6C" w:rsidRDefault="00273C6C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Created the Quality Plan </w:t>
            </w:r>
            <w:proofErr w:type="spellStart"/>
            <w:r>
              <w:rPr>
                <w:rFonts w:cs="Arial"/>
                <w:sz w:val="20"/>
              </w:rPr>
              <w:t>Plan</w:t>
            </w:r>
            <w:proofErr w:type="spellEnd"/>
            <w:r>
              <w:rPr>
                <w:rFonts w:cs="Arial"/>
                <w:sz w:val="20"/>
              </w:rPr>
              <w:t xml:space="preserve"> of the Project Documentation</w:t>
            </w:r>
          </w:p>
          <w:p w:rsidR="00273C6C" w:rsidRDefault="00273C6C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Created the Risk Management Plan of the Project Documentation</w:t>
            </w:r>
          </w:p>
        </w:tc>
      </w:tr>
    </w:tbl>
    <w:p w:rsidR="007845AF" w:rsidRPr="00BE141E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320AB7" w:rsidRDefault="0075452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en-PH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508352428" w:history="1">
        <w:r w:rsidR="00320AB7" w:rsidRPr="009962B9">
          <w:rPr>
            <w:rStyle w:val="Hyperlink"/>
            <w:noProof/>
          </w:rPr>
          <w:t>1</w:t>
        </w:r>
        <w:r w:rsidR="00320AB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en-PH"/>
          </w:rPr>
          <w:tab/>
        </w:r>
        <w:r w:rsidR="00320AB7" w:rsidRPr="009962B9">
          <w:rPr>
            <w:rStyle w:val="Hyperlink"/>
            <w:noProof/>
          </w:rPr>
          <w:t>PROJECT STATUS REPORT PURPOSE</w:t>
        </w:r>
        <w:r w:rsidR="00320AB7">
          <w:rPr>
            <w:noProof/>
            <w:webHidden/>
          </w:rPr>
          <w:tab/>
        </w:r>
        <w:r w:rsidR="00320AB7">
          <w:rPr>
            <w:noProof/>
            <w:webHidden/>
          </w:rPr>
          <w:fldChar w:fldCharType="begin"/>
        </w:r>
        <w:r w:rsidR="00320AB7">
          <w:rPr>
            <w:noProof/>
            <w:webHidden/>
          </w:rPr>
          <w:instrText xml:space="preserve"> PAGEREF _Toc508352428 \h </w:instrText>
        </w:r>
        <w:r w:rsidR="00320AB7">
          <w:rPr>
            <w:noProof/>
            <w:webHidden/>
          </w:rPr>
        </w:r>
        <w:r w:rsidR="00320AB7">
          <w:rPr>
            <w:noProof/>
            <w:webHidden/>
          </w:rPr>
          <w:fldChar w:fldCharType="separate"/>
        </w:r>
        <w:r w:rsidR="00E11409">
          <w:rPr>
            <w:noProof/>
            <w:webHidden/>
          </w:rPr>
          <w:t>5</w:t>
        </w:r>
        <w:r w:rsidR="00320AB7">
          <w:rPr>
            <w:noProof/>
            <w:webHidden/>
          </w:rPr>
          <w:fldChar w:fldCharType="end"/>
        </w:r>
      </w:hyperlink>
    </w:p>
    <w:p w:rsidR="00320AB7" w:rsidRDefault="00273C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en-PH"/>
        </w:rPr>
      </w:pPr>
      <w:hyperlink w:anchor="_Toc508352429" w:history="1">
        <w:r w:rsidR="00320AB7" w:rsidRPr="009962B9">
          <w:rPr>
            <w:rStyle w:val="Hyperlink"/>
            <w:noProof/>
          </w:rPr>
          <w:t>2</w:t>
        </w:r>
        <w:r w:rsidR="00320AB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en-PH"/>
          </w:rPr>
          <w:tab/>
        </w:r>
        <w:r w:rsidR="00320AB7" w:rsidRPr="009962B9">
          <w:rPr>
            <w:rStyle w:val="Hyperlink"/>
            <w:noProof/>
          </w:rPr>
          <w:t>PROJECT STATUS REPORT</w:t>
        </w:r>
        <w:r w:rsidR="00320AB7">
          <w:rPr>
            <w:noProof/>
            <w:webHidden/>
          </w:rPr>
          <w:tab/>
        </w:r>
        <w:r w:rsidR="00320AB7">
          <w:rPr>
            <w:noProof/>
            <w:webHidden/>
          </w:rPr>
          <w:fldChar w:fldCharType="begin"/>
        </w:r>
        <w:r w:rsidR="00320AB7">
          <w:rPr>
            <w:noProof/>
            <w:webHidden/>
          </w:rPr>
          <w:instrText xml:space="preserve"> PAGEREF _Toc508352429 \h </w:instrText>
        </w:r>
        <w:r w:rsidR="00320AB7">
          <w:rPr>
            <w:noProof/>
            <w:webHidden/>
          </w:rPr>
        </w:r>
        <w:r w:rsidR="00320AB7">
          <w:rPr>
            <w:noProof/>
            <w:webHidden/>
          </w:rPr>
          <w:fldChar w:fldCharType="separate"/>
        </w:r>
        <w:r w:rsidR="00E11409">
          <w:rPr>
            <w:noProof/>
            <w:webHidden/>
          </w:rPr>
          <w:t>5</w:t>
        </w:r>
        <w:r w:rsidR="00320AB7">
          <w:rPr>
            <w:noProof/>
            <w:webHidden/>
          </w:rPr>
          <w:fldChar w:fldCharType="end"/>
        </w:r>
      </w:hyperlink>
    </w:p>
    <w:p w:rsidR="00320AB7" w:rsidRDefault="00273C6C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en-PH"/>
        </w:rPr>
      </w:pPr>
      <w:hyperlink w:anchor="_Toc508352430" w:history="1">
        <w:r w:rsidR="00320AB7" w:rsidRPr="009962B9">
          <w:rPr>
            <w:rStyle w:val="Hyperlink"/>
          </w:rPr>
          <w:t>2.1</w:t>
        </w:r>
        <w:r w:rsidR="00320AB7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en-PH"/>
          </w:rPr>
          <w:tab/>
        </w:r>
        <w:r w:rsidR="00320AB7" w:rsidRPr="009962B9">
          <w:rPr>
            <w:rStyle w:val="Hyperlink"/>
          </w:rPr>
          <w:t>Project Status Report Details</w:t>
        </w:r>
        <w:r w:rsidR="00320AB7">
          <w:rPr>
            <w:webHidden/>
          </w:rPr>
          <w:tab/>
        </w:r>
        <w:r w:rsidR="00320AB7">
          <w:rPr>
            <w:webHidden/>
          </w:rPr>
          <w:fldChar w:fldCharType="begin"/>
        </w:r>
        <w:r w:rsidR="00320AB7">
          <w:rPr>
            <w:webHidden/>
          </w:rPr>
          <w:instrText xml:space="preserve"> PAGEREF _Toc508352430 \h </w:instrText>
        </w:r>
        <w:r w:rsidR="00320AB7">
          <w:rPr>
            <w:webHidden/>
          </w:rPr>
        </w:r>
        <w:r w:rsidR="00320AB7">
          <w:rPr>
            <w:webHidden/>
          </w:rPr>
          <w:fldChar w:fldCharType="separate"/>
        </w:r>
        <w:r w:rsidR="00E11409">
          <w:rPr>
            <w:webHidden/>
          </w:rPr>
          <w:t>5</w:t>
        </w:r>
        <w:r w:rsidR="00320AB7">
          <w:rPr>
            <w:webHidden/>
          </w:rPr>
          <w:fldChar w:fldCharType="end"/>
        </w:r>
      </w:hyperlink>
    </w:p>
    <w:p w:rsidR="00320AB7" w:rsidRDefault="00273C6C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en-PH"/>
        </w:rPr>
      </w:pPr>
      <w:hyperlink w:anchor="_Toc508352431" w:history="1">
        <w:r w:rsidR="00320AB7" w:rsidRPr="009962B9">
          <w:rPr>
            <w:rStyle w:val="Hyperlink"/>
          </w:rPr>
          <w:t>2.2</w:t>
        </w:r>
        <w:r w:rsidR="00320AB7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en-PH"/>
          </w:rPr>
          <w:tab/>
        </w:r>
        <w:r w:rsidR="00320AB7" w:rsidRPr="009962B9">
          <w:rPr>
            <w:rStyle w:val="Hyperlink"/>
          </w:rPr>
          <w:t>Project Status Report</w:t>
        </w:r>
        <w:r w:rsidR="00320AB7">
          <w:rPr>
            <w:webHidden/>
          </w:rPr>
          <w:tab/>
        </w:r>
        <w:r w:rsidR="00320AB7">
          <w:rPr>
            <w:webHidden/>
          </w:rPr>
          <w:fldChar w:fldCharType="begin"/>
        </w:r>
        <w:r w:rsidR="00320AB7">
          <w:rPr>
            <w:webHidden/>
          </w:rPr>
          <w:instrText xml:space="preserve"> PAGEREF _Toc508352431 \h </w:instrText>
        </w:r>
        <w:r w:rsidR="00320AB7">
          <w:rPr>
            <w:webHidden/>
          </w:rPr>
        </w:r>
        <w:r w:rsidR="00320AB7">
          <w:rPr>
            <w:webHidden/>
          </w:rPr>
          <w:fldChar w:fldCharType="separate"/>
        </w:r>
        <w:r w:rsidR="00E11409">
          <w:rPr>
            <w:webHidden/>
          </w:rPr>
          <w:t>5</w:t>
        </w:r>
        <w:r w:rsidR="00320AB7">
          <w:rPr>
            <w:webHidden/>
          </w:rPr>
          <w:fldChar w:fldCharType="end"/>
        </w:r>
      </w:hyperlink>
    </w:p>
    <w:p w:rsidR="00320AB7" w:rsidRDefault="00273C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en-PH"/>
        </w:rPr>
      </w:pPr>
      <w:hyperlink w:anchor="_Toc508352432" w:history="1">
        <w:r w:rsidR="00320AB7" w:rsidRPr="009962B9">
          <w:rPr>
            <w:rStyle w:val="Hyperlink"/>
            <w:noProof/>
          </w:rPr>
          <w:t>3</w:t>
        </w:r>
        <w:r w:rsidR="00320AB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en-PH"/>
          </w:rPr>
          <w:tab/>
        </w:r>
        <w:r w:rsidR="00320AB7" w:rsidRPr="009962B9">
          <w:rPr>
            <w:rStyle w:val="Hyperlink"/>
            <w:noProof/>
          </w:rPr>
          <w:t>PROJECT STATUS REPORT APPROVALS</w:t>
        </w:r>
        <w:r w:rsidR="00320AB7">
          <w:rPr>
            <w:noProof/>
            <w:webHidden/>
          </w:rPr>
          <w:tab/>
        </w:r>
        <w:r w:rsidR="00320AB7">
          <w:rPr>
            <w:noProof/>
            <w:webHidden/>
          </w:rPr>
          <w:fldChar w:fldCharType="begin"/>
        </w:r>
        <w:r w:rsidR="00320AB7">
          <w:rPr>
            <w:noProof/>
            <w:webHidden/>
          </w:rPr>
          <w:instrText xml:space="preserve"> PAGEREF _Toc508352432 \h </w:instrText>
        </w:r>
        <w:r w:rsidR="00320AB7">
          <w:rPr>
            <w:noProof/>
            <w:webHidden/>
          </w:rPr>
        </w:r>
        <w:r w:rsidR="00320AB7">
          <w:rPr>
            <w:noProof/>
            <w:webHidden/>
          </w:rPr>
          <w:fldChar w:fldCharType="separate"/>
        </w:r>
        <w:r w:rsidR="00E11409">
          <w:rPr>
            <w:noProof/>
            <w:webHidden/>
          </w:rPr>
          <w:t>9</w:t>
        </w:r>
        <w:r w:rsidR="00320AB7">
          <w:rPr>
            <w:noProof/>
            <w:webHidden/>
          </w:rPr>
          <w:fldChar w:fldCharType="end"/>
        </w:r>
      </w:hyperlink>
    </w:p>
    <w:p w:rsidR="00320AB7" w:rsidRDefault="00273C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en-PH"/>
        </w:rPr>
      </w:pPr>
      <w:hyperlink w:anchor="_Toc508352433" w:history="1">
        <w:r w:rsidR="00320AB7" w:rsidRPr="009962B9">
          <w:rPr>
            <w:rStyle w:val="Hyperlink"/>
            <w:noProof/>
          </w:rPr>
          <w:t>4</w:t>
        </w:r>
        <w:r w:rsidR="00320AB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en-PH"/>
          </w:rPr>
          <w:tab/>
        </w:r>
        <w:r w:rsidR="00320AB7" w:rsidRPr="009962B9">
          <w:rPr>
            <w:rStyle w:val="Hyperlink"/>
            <w:noProof/>
          </w:rPr>
          <w:t>APPENDICES</w:t>
        </w:r>
        <w:r w:rsidR="00320AB7">
          <w:rPr>
            <w:noProof/>
            <w:webHidden/>
          </w:rPr>
          <w:tab/>
        </w:r>
        <w:r w:rsidR="00320AB7">
          <w:rPr>
            <w:noProof/>
            <w:webHidden/>
          </w:rPr>
          <w:fldChar w:fldCharType="begin"/>
        </w:r>
        <w:r w:rsidR="00320AB7">
          <w:rPr>
            <w:noProof/>
            <w:webHidden/>
          </w:rPr>
          <w:instrText xml:space="preserve"> PAGEREF _Toc508352433 \h </w:instrText>
        </w:r>
        <w:r w:rsidR="00320AB7">
          <w:rPr>
            <w:noProof/>
            <w:webHidden/>
          </w:rPr>
        </w:r>
        <w:r w:rsidR="00320AB7">
          <w:rPr>
            <w:noProof/>
            <w:webHidden/>
          </w:rPr>
          <w:fldChar w:fldCharType="separate"/>
        </w:r>
        <w:r w:rsidR="00E11409">
          <w:rPr>
            <w:noProof/>
            <w:webHidden/>
          </w:rPr>
          <w:t>10</w:t>
        </w:r>
        <w:r w:rsidR="00320AB7">
          <w:rPr>
            <w:noProof/>
            <w:webHidden/>
          </w:rPr>
          <w:fldChar w:fldCharType="end"/>
        </w:r>
      </w:hyperlink>
    </w:p>
    <w:p w:rsidR="00320AB7" w:rsidRDefault="00273C6C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en-PH"/>
        </w:rPr>
      </w:pPr>
      <w:hyperlink w:anchor="_Toc508352434" w:history="1">
        <w:r w:rsidR="00320AB7" w:rsidRPr="009962B9">
          <w:rPr>
            <w:rStyle w:val="Hyperlink"/>
          </w:rPr>
          <w:t>4.1</w:t>
        </w:r>
        <w:r w:rsidR="00320AB7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en-PH"/>
          </w:rPr>
          <w:tab/>
        </w:r>
        <w:r w:rsidR="00320AB7" w:rsidRPr="009962B9">
          <w:rPr>
            <w:rStyle w:val="Hyperlink"/>
          </w:rPr>
          <w:t>Document Guidelines</w:t>
        </w:r>
        <w:r w:rsidR="00320AB7">
          <w:rPr>
            <w:webHidden/>
          </w:rPr>
          <w:tab/>
        </w:r>
        <w:r w:rsidR="00320AB7">
          <w:rPr>
            <w:webHidden/>
          </w:rPr>
          <w:fldChar w:fldCharType="begin"/>
        </w:r>
        <w:r w:rsidR="00320AB7">
          <w:rPr>
            <w:webHidden/>
          </w:rPr>
          <w:instrText xml:space="preserve"> PAGEREF _Toc508352434 \h </w:instrText>
        </w:r>
        <w:r w:rsidR="00320AB7">
          <w:rPr>
            <w:webHidden/>
          </w:rPr>
        </w:r>
        <w:r w:rsidR="00320AB7">
          <w:rPr>
            <w:webHidden/>
          </w:rPr>
          <w:fldChar w:fldCharType="separate"/>
        </w:r>
        <w:r w:rsidR="00E11409">
          <w:rPr>
            <w:webHidden/>
          </w:rPr>
          <w:t>10</w:t>
        </w:r>
        <w:r w:rsidR="00320AB7">
          <w:rPr>
            <w:webHidden/>
          </w:rPr>
          <w:fldChar w:fldCharType="end"/>
        </w:r>
      </w:hyperlink>
    </w:p>
    <w:p w:rsidR="00320AB7" w:rsidRDefault="00273C6C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en-PH"/>
        </w:rPr>
      </w:pPr>
      <w:hyperlink w:anchor="_Toc508352435" w:history="1">
        <w:r w:rsidR="00320AB7" w:rsidRPr="009962B9">
          <w:rPr>
            <w:rStyle w:val="Hyperlink"/>
          </w:rPr>
          <w:t>4.2</w:t>
        </w:r>
        <w:r w:rsidR="00320AB7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en-PH"/>
          </w:rPr>
          <w:tab/>
        </w:r>
        <w:r w:rsidR="00320AB7" w:rsidRPr="009962B9">
          <w:rPr>
            <w:rStyle w:val="Hyperlink"/>
          </w:rPr>
          <w:t>Project Status Report Sections Omitted</w:t>
        </w:r>
        <w:r w:rsidR="00320AB7">
          <w:rPr>
            <w:webHidden/>
          </w:rPr>
          <w:tab/>
        </w:r>
        <w:r w:rsidR="00320AB7">
          <w:rPr>
            <w:webHidden/>
          </w:rPr>
          <w:fldChar w:fldCharType="begin"/>
        </w:r>
        <w:r w:rsidR="00320AB7">
          <w:rPr>
            <w:webHidden/>
          </w:rPr>
          <w:instrText xml:space="preserve"> PAGEREF _Toc508352435 \h </w:instrText>
        </w:r>
        <w:r w:rsidR="00320AB7">
          <w:rPr>
            <w:webHidden/>
          </w:rPr>
        </w:r>
        <w:r w:rsidR="00320AB7">
          <w:rPr>
            <w:webHidden/>
          </w:rPr>
          <w:fldChar w:fldCharType="separate"/>
        </w:r>
        <w:r w:rsidR="00E11409">
          <w:rPr>
            <w:webHidden/>
          </w:rPr>
          <w:t>10</w:t>
        </w:r>
        <w:r w:rsidR="00320AB7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508352428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7D2A27" w:rsidRDefault="007D2A27" w:rsidP="007D2A27">
      <w:pPr>
        <w:ind w:left="590"/>
        <w:jc w:val="both"/>
      </w:pPr>
      <w:r>
        <w:t>This Project Status Report is a document that the Project Manager uses to report on the status of the Bonifacio Global City (BGC) Bus Passenger Information System: Bus Tap to the Project Adviser and the CSPROJ2 Course Instructor to show the team’s weekly progress.</w:t>
      </w:r>
    </w:p>
    <w:bookmarkEnd w:id="18"/>
    <w:p w:rsidR="003A1956" w:rsidRDefault="00273C6C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508352429"/>
      <w:r w:rsidRPr="003A1956">
        <w:rPr>
          <w:sz w:val="26"/>
          <w:szCs w:val="26"/>
        </w:rPr>
        <w:t>PROJECT STATUS REPORT</w:t>
      </w:r>
      <w:bookmarkEnd w:id="19"/>
    </w:p>
    <w:p w:rsidR="00BB305E" w:rsidRPr="0005158A" w:rsidRDefault="005C6B99" w:rsidP="0005158A">
      <w:pPr>
        <w:pStyle w:val="Heading2"/>
        <w:spacing w:before="480" w:after="240"/>
      </w:pPr>
      <w:bookmarkStart w:id="20" w:name="_Toc508352430"/>
      <w:r>
        <w:t>Project Status Report Details</w:t>
      </w:r>
      <w:bookmarkEnd w:id="20"/>
    </w:p>
    <w:p w:rsidR="0020544A" w:rsidRPr="0005158A" w:rsidRDefault="00AF235E" w:rsidP="00D21A82">
      <w:pPr>
        <w:pStyle w:val="SectionedBullet"/>
        <w:jc w:val="both"/>
      </w:pPr>
      <w:r>
        <w:rPr>
          <w:rFonts w:ascii="Arial" w:hAnsi="Arial" w:cs="Arial"/>
          <w:color w:val="000000"/>
          <w:sz w:val="20"/>
          <w:szCs w:val="20"/>
        </w:rPr>
        <w:t>Current progress on the working prototype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of the Bus Tap 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>ha</w:t>
      </w:r>
      <w:r>
        <w:rPr>
          <w:rFonts w:ascii="Arial" w:hAnsi="Arial" w:cs="Arial"/>
          <w:color w:val="000000"/>
          <w:sz w:val="20"/>
          <w:szCs w:val="20"/>
        </w:rPr>
        <w:t>s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been presented to the </w:t>
      </w:r>
      <w:proofErr w:type="spellStart"/>
      <w:r w:rsidR="00D21A82" w:rsidRPr="00D21A82">
        <w:rPr>
          <w:rFonts w:ascii="Arial" w:hAnsi="Arial" w:cs="Arial"/>
          <w:color w:val="000000"/>
          <w:sz w:val="20"/>
          <w:szCs w:val="20"/>
        </w:rPr>
        <w:t>panelists</w:t>
      </w:r>
      <w:proofErr w:type="spellEnd"/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during the </w:t>
      </w:r>
      <w:r>
        <w:rPr>
          <w:rFonts w:ascii="Arial" w:hAnsi="Arial" w:cs="Arial"/>
          <w:color w:val="000000"/>
          <w:sz w:val="20"/>
          <w:szCs w:val="20"/>
        </w:rPr>
        <w:t>Midterms Presentation of CSPROJ2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. Comments of the </w:t>
      </w:r>
      <w:proofErr w:type="spellStart"/>
      <w:r w:rsidR="00D21A82" w:rsidRPr="00D21A82">
        <w:rPr>
          <w:rFonts w:ascii="Arial" w:hAnsi="Arial" w:cs="Arial"/>
          <w:color w:val="000000"/>
          <w:sz w:val="20"/>
          <w:szCs w:val="20"/>
        </w:rPr>
        <w:t>panelists</w:t>
      </w:r>
      <w:proofErr w:type="spellEnd"/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are being 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addressed and </w:t>
      </w:r>
      <w:r>
        <w:rPr>
          <w:rFonts w:ascii="Arial" w:hAnsi="Arial" w:cs="Arial"/>
          <w:color w:val="000000"/>
          <w:sz w:val="20"/>
          <w:szCs w:val="20"/>
        </w:rPr>
        <w:t>are being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added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on the documentation to be submitted for the </w:t>
      </w:r>
      <w:r>
        <w:rPr>
          <w:rFonts w:ascii="Arial" w:hAnsi="Arial" w:cs="Arial"/>
          <w:color w:val="000000"/>
          <w:sz w:val="20"/>
          <w:szCs w:val="20"/>
        </w:rPr>
        <w:t>Finals Presentation</w:t>
      </w:r>
      <w:r w:rsidR="00FD206D">
        <w:rPr>
          <w:rFonts w:ascii="Arial" w:hAnsi="Arial" w:cs="Arial"/>
          <w:color w:val="000000"/>
          <w:sz w:val="20"/>
          <w:szCs w:val="20"/>
        </w:rPr>
        <w:t>. Mobile and web development for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the Bus Tap is ongoing.</w:t>
      </w:r>
    </w:p>
    <w:p w:rsidR="0020544A" w:rsidRPr="00844E0A" w:rsidRDefault="007D2A27" w:rsidP="00001CF4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Bus Tap is a project</w:t>
      </w:r>
      <w:r w:rsidR="00001CF4">
        <w:rPr>
          <w:rFonts w:ascii="Arial" w:hAnsi="Arial" w:cs="Arial"/>
          <w:sz w:val="20"/>
          <w:szCs w:val="20"/>
        </w:rPr>
        <w:t xml:space="preserve"> that aims to create a passenger information system that will connect the passengers of the BGC Bus to the bus company through a web and mobile application, Bus Tap.</w:t>
      </w:r>
    </w:p>
    <w:p w:rsidR="00077545" w:rsidRDefault="00001CF4" w:rsidP="00A23D23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jc w:val="both"/>
        <w:rPr>
          <w:rFonts w:ascii="Arial" w:hAnsi="Arial" w:cs="Arial"/>
          <w:sz w:val="20"/>
          <w:szCs w:val="20"/>
        </w:rPr>
      </w:pPr>
      <w:r w:rsidRPr="00077545">
        <w:rPr>
          <w:rFonts w:ascii="Arial" w:hAnsi="Arial" w:cs="Arial"/>
          <w:sz w:val="20"/>
          <w:szCs w:val="20"/>
        </w:rPr>
        <w:t xml:space="preserve">For the reporting period of </w:t>
      </w:r>
      <w:r w:rsidR="00AF235E" w:rsidRPr="00077545">
        <w:rPr>
          <w:rFonts w:ascii="Arial" w:hAnsi="Arial" w:cs="Arial"/>
          <w:sz w:val="20"/>
          <w:szCs w:val="20"/>
        </w:rPr>
        <w:t xml:space="preserve">March </w:t>
      </w:r>
      <w:r w:rsidR="00273C6C">
        <w:rPr>
          <w:rFonts w:ascii="Arial" w:hAnsi="Arial" w:cs="Arial"/>
          <w:sz w:val="20"/>
          <w:szCs w:val="20"/>
        </w:rPr>
        <w:t>27</w:t>
      </w:r>
      <w:r w:rsidR="00141A27">
        <w:rPr>
          <w:rFonts w:ascii="Arial" w:hAnsi="Arial" w:cs="Arial"/>
          <w:sz w:val="20"/>
          <w:szCs w:val="20"/>
        </w:rPr>
        <w:t>-</w:t>
      </w:r>
      <w:r w:rsidR="00273C6C">
        <w:rPr>
          <w:rFonts w:ascii="Arial" w:hAnsi="Arial" w:cs="Arial"/>
          <w:sz w:val="20"/>
          <w:szCs w:val="20"/>
        </w:rPr>
        <w:t>April 2</w:t>
      </w:r>
      <w:r w:rsidR="003A49D8">
        <w:rPr>
          <w:rFonts w:ascii="Arial" w:hAnsi="Arial" w:cs="Arial"/>
          <w:sz w:val="20"/>
          <w:szCs w:val="20"/>
        </w:rPr>
        <w:t xml:space="preserve">, 2018, the team </w:t>
      </w:r>
      <w:r w:rsidR="00273C6C">
        <w:rPr>
          <w:rFonts w:ascii="Arial" w:hAnsi="Arial" w:cs="Arial"/>
          <w:sz w:val="20"/>
          <w:szCs w:val="20"/>
        </w:rPr>
        <w:t>created the Change Management Plan, Quality Plan, and the Risk Management Plan of</w:t>
      </w:r>
      <w:r w:rsidR="00141A27">
        <w:rPr>
          <w:rFonts w:ascii="Arial" w:hAnsi="Arial" w:cs="Arial"/>
          <w:sz w:val="20"/>
          <w:szCs w:val="20"/>
        </w:rPr>
        <w:t xml:space="preserve"> the Project Documentation</w:t>
      </w:r>
      <w:r w:rsidR="00FD206D" w:rsidRPr="00077545">
        <w:rPr>
          <w:rFonts w:ascii="Arial" w:hAnsi="Arial" w:cs="Arial"/>
          <w:sz w:val="20"/>
          <w:szCs w:val="20"/>
        </w:rPr>
        <w:t>.</w:t>
      </w:r>
      <w:r w:rsidR="00AF235E" w:rsidRPr="00077545">
        <w:rPr>
          <w:rFonts w:ascii="Arial" w:hAnsi="Arial" w:cs="Arial"/>
          <w:sz w:val="20"/>
          <w:szCs w:val="20"/>
        </w:rPr>
        <w:t xml:space="preserve"> </w:t>
      </w:r>
      <w:r w:rsidR="00865ED4">
        <w:rPr>
          <w:rFonts w:ascii="Arial" w:hAnsi="Arial" w:cs="Arial"/>
          <w:sz w:val="20"/>
          <w:szCs w:val="20"/>
        </w:rPr>
        <w:t>The Congestion page and the Reservation page of the mobile app and the web app are being completed.</w:t>
      </w:r>
    </w:p>
    <w:p w:rsidR="00F855DC" w:rsidRPr="00077545" w:rsidRDefault="00F855DC" w:rsidP="00A23D23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jc w:val="both"/>
        <w:rPr>
          <w:rFonts w:ascii="Arial" w:hAnsi="Arial" w:cs="Arial"/>
          <w:sz w:val="20"/>
          <w:szCs w:val="20"/>
        </w:rPr>
      </w:pPr>
      <w:r w:rsidRPr="00077545">
        <w:rPr>
          <w:rFonts w:ascii="Arial" w:hAnsi="Arial" w:cs="Arial"/>
          <w:sz w:val="20"/>
          <w:szCs w:val="20"/>
        </w:rPr>
        <w:t xml:space="preserve">For the next reporting period of </w:t>
      </w:r>
      <w:r w:rsidR="00273C6C">
        <w:rPr>
          <w:rFonts w:ascii="Arial" w:hAnsi="Arial" w:cs="Arial"/>
          <w:sz w:val="20"/>
          <w:szCs w:val="20"/>
        </w:rPr>
        <w:t>April 3-9</w:t>
      </w:r>
      <w:r w:rsidR="00D90C25">
        <w:rPr>
          <w:rFonts w:ascii="Arial" w:hAnsi="Arial" w:cs="Arial"/>
          <w:sz w:val="20"/>
          <w:szCs w:val="20"/>
        </w:rPr>
        <w:t>, 2018</w:t>
      </w:r>
      <w:r w:rsidR="00273C6C">
        <w:rPr>
          <w:rFonts w:ascii="Arial" w:hAnsi="Arial" w:cs="Arial"/>
          <w:sz w:val="20"/>
          <w:szCs w:val="20"/>
        </w:rPr>
        <w:t xml:space="preserve">, the team will be completing the revisions for the Project Documentation before the submission on April </w:t>
      </w:r>
      <w:r w:rsidR="00865ED4">
        <w:rPr>
          <w:rFonts w:ascii="Arial" w:hAnsi="Arial" w:cs="Arial"/>
          <w:sz w:val="20"/>
          <w:szCs w:val="20"/>
        </w:rPr>
        <w:t>6, 2018</w:t>
      </w:r>
      <w:r w:rsidRPr="00077545">
        <w:rPr>
          <w:rFonts w:ascii="Arial" w:hAnsi="Arial" w:cs="Arial"/>
          <w:sz w:val="20"/>
          <w:szCs w:val="20"/>
        </w:rPr>
        <w:t>.</w:t>
      </w:r>
      <w:r w:rsidR="00077545">
        <w:rPr>
          <w:rFonts w:ascii="Arial" w:hAnsi="Arial" w:cs="Arial"/>
          <w:sz w:val="20"/>
          <w:szCs w:val="20"/>
        </w:rPr>
        <w:t xml:space="preserve"> The team will also be</w:t>
      </w:r>
      <w:r w:rsidR="00273C6C">
        <w:rPr>
          <w:rFonts w:ascii="Arial" w:hAnsi="Arial" w:cs="Arial"/>
          <w:sz w:val="20"/>
          <w:szCs w:val="20"/>
        </w:rPr>
        <w:t xml:space="preserve"> editing the </w:t>
      </w:r>
      <w:proofErr w:type="spellStart"/>
      <w:r w:rsidR="00273C6C">
        <w:rPr>
          <w:rFonts w:ascii="Arial" w:hAnsi="Arial" w:cs="Arial"/>
          <w:sz w:val="20"/>
          <w:szCs w:val="20"/>
        </w:rPr>
        <w:t>Powerpoint</w:t>
      </w:r>
      <w:proofErr w:type="spellEnd"/>
      <w:r w:rsidR="00273C6C">
        <w:rPr>
          <w:rFonts w:ascii="Arial" w:hAnsi="Arial" w:cs="Arial"/>
          <w:sz w:val="20"/>
          <w:szCs w:val="20"/>
        </w:rPr>
        <w:t xml:space="preserve"> Presentation</w:t>
      </w:r>
      <w:r w:rsidR="00865ED4">
        <w:rPr>
          <w:rFonts w:ascii="Arial" w:hAnsi="Arial" w:cs="Arial"/>
          <w:sz w:val="20"/>
          <w:szCs w:val="20"/>
        </w:rPr>
        <w:t xml:space="preserve"> and will be creating the Audio-Visual Presentation for the Finals Presentation on April 11, 2018</w:t>
      </w:r>
      <w:r w:rsidR="00077545">
        <w:rPr>
          <w:rFonts w:ascii="Arial" w:hAnsi="Arial" w:cs="Arial"/>
          <w:sz w:val="20"/>
          <w:szCs w:val="20"/>
        </w:rPr>
        <w:t>.</w:t>
      </w:r>
      <w:r w:rsidR="00865ED4">
        <w:rPr>
          <w:rFonts w:ascii="Arial" w:hAnsi="Arial" w:cs="Arial"/>
          <w:sz w:val="20"/>
          <w:szCs w:val="20"/>
        </w:rPr>
        <w:t xml:space="preserve"> User interface of the mobile app and the web app will also be finalized for the Finals Presentation.</w:t>
      </w:r>
    </w:p>
    <w:p w:rsidR="007B0604" w:rsidRDefault="007407E0" w:rsidP="003A1956">
      <w:pPr>
        <w:pStyle w:val="Heading2"/>
        <w:spacing w:before="480" w:after="240"/>
      </w:pPr>
      <w:bookmarkStart w:id="21" w:name="_Toc508352431"/>
      <w:r>
        <w:t>Project Status Report</w:t>
      </w:r>
      <w:bookmarkEnd w:id="21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344134" w:rsidRDefault="00344134" w:rsidP="003441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344134" w:rsidRDefault="00344134" w:rsidP="003441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344134" w:rsidRDefault="00344134" w:rsidP="003441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344134" w:rsidRPr="009435EB" w:rsidRDefault="00344134" w:rsidP="009435EB">
            <w:pPr>
              <w:spacing w:before="40" w:after="40"/>
            </w:pPr>
            <w:r>
              <w:rPr>
                <w:rFonts w:cs="Arial"/>
              </w:rPr>
              <w:t xml:space="preserve">Job G. </w:t>
            </w:r>
            <w:proofErr w:type="spellStart"/>
            <w:r>
              <w:rPr>
                <w:rFonts w:cs="Arial"/>
              </w:rPr>
              <w:t>Brioso</w:t>
            </w:r>
            <w:proofErr w:type="spellEnd"/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FD206D" w:rsidP="009435EB">
            <w:pPr>
              <w:spacing w:before="40" w:after="40"/>
            </w:pPr>
            <w:r>
              <w:t>03/</w:t>
            </w:r>
            <w:r w:rsidR="00D90C25">
              <w:t>26</w:t>
            </w:r>
            <w:r w:rsidR="004F6E08">
              <w:t>/2018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F855DC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03</w:t>
            </w:r>
            <w:r w:rsidR="004F6E08">
              <w:t>/</w:t>
            </w:r>
            <w:r w:rsidR="00D90C25">
              <w:t>20</w:t>
            </w:r>
            <w:r w:rsidR="004F6E08">
              <w:t>/2018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2E1928">
              <w:t>0</w:t>
            </w:r>
            <w:r w:rsidR="00FD206D">
              <w:t>3/</w:t>
            </w:r>
            <w:r w:rsidR="00D90C25">
              <w:t>26</w:t>
            </w:r>
            <w:r w:rsidR="002E1928">
              <w:t>/201</w:t>
            </w:r>
            <w:r w:rsidR="004F6E08">
              <w:t>8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EC2A4A" w:rsidRPr="00F855DC" w:rsidRDefault="00F855DC" w:rsidP="00F855DC">
            <w:pPr>
              <w:pStyle w:val="SectionedBullet"/>
              <w:numPr>
                <w:ilvl w:val="0"/>
                <w:numId w:val="0"/>
              </w:numPr>
              <w:ind w:left="3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Current progress on the working prototype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of the Bus Tap 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>ha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been presented to the </w:t>
            </w:r>
            <w:proofErr w:type="spellStart"/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>panelists</w:t>
            </w:r>
            <w:proofErr w:type="spellEnd"/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during the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Midterms Presentation of CSPROJ2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. Comments of the </w:t>
            </w:r>
            <w:proofErr w:type="spellStart"/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>panelists</w:t>
            </w:r>
            <w:proofErr w:type="spellEnd"/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are being 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addressed 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and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are being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added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on the documentation to be submitted for the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Finals Presentation. Mobile and web development for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the Bus Tap is ongoing.</w:t>
            </w:r>
          </w:p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E52B1" w:rsidRPr="00C13EAB" w:rsidTr="00320A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</w:tcPr>
                <w:p w:rsidR="008E52B1" w:rsidRPr="00A0099A" w:rsidRDefault="008E52B1" w:rsidP="008E52B1">
                  <w:pPr>
                    <w:pStyle w:val="TableText"/>
                    <w:spacing w:before="120" w:after="60"/>
                    <w:rPr>
                      <w:b/>
                      <w:sz w:val="20"/>
                    </w:rPr>
                  </w:pPr>
                  <w:r w:rsidRPr="00A0099A">
                    <w:rPr>
                      <w:b/>
                      <w:sz w:val="20"/>
                    </w:rPr>
                    <w:lastRenderedPageBreak/>
                    <w:t xml:space="preserve">Milestone Deliverables scheduled for completion over </w:t>
                  </w:r>
                  <w:r>
                    <w:rPr>
                      <w:b/>
                      <w:sz w:val="20"/>
                    </w:rPr>
                    <w:t>current</w:t>
                  </w:r>
                  <w:r w:rsidRPr="00A0099A">
                    <w:rPr>
                      <w:b/>
                      <w:sz w:val="20"/>
                    </w:rPr>
                    <w:t xml:space="preserve"> period</w:t>
                  </w:r>
                </w:p>
                <w:tbl>
                  <w:tblPr>
                    <w:tblStyle w:val="ProjectStatusReport"/>
                    <w:tblW w:w="8381" w:type="dxa"/>
                    <w:tblInd w:w="0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968"/>
                    <w:gridCol w:w="1250"/>
                    <w:gridCol w:w="1606"/>
                    <w:gridCol w:w="2557"/>
                  </w:tblGrid>
                  <w:tr w:rsidR="008E52B1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74"/>
                    </w:trPr>
                    <w:tc>
                      <w:tcPr>
                        <w:tcW w:w="2968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t>Milestone Deliverables</w:t>
                        </w:r>
                      </w:p>
                    </w:tc>
                    <w:tc>
                      <w:tcPr>
                        <w:tcW w:w="1250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t>Due Date</w:t>
                        </w:r>
                      </w:p>
                    </w:tc>
                    <w:tc>
                      <w:tcPr>
                        <w:tcW w:w="1606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t>% Completed</w:t>
                        </w:r>
                      </w:p>
                    </w:tc>
                    <w:tc>
                      <w:tcPr>
                        <w:tcW w:w="2557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t>Deliverable Status</w:t>
                        </w:r>
                      </w:p>
                    </w:tc>
                  </w:tr>
                  <w:tr w:rsidR="008E52B1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8381" w:type="dxa"/>
                        <w:gridSpan w:val="4"/>
                      </w:tcPr>
                      <w:p w:rsidR="008E52B1" w:rsidRDefault="008E52B1" w:rsidP="008E52B1">
                        <w:pPr>
                          <w:spacing w:before="40" w:after="40"/>
                        </w:pPr>
                        <w:r>
                          <w:t>Milestone 1</w:t>
                        </w:r>
                      </w:p>
                    </w:tc>
                  </w:tr>
                  <w:tr w:rsidR="00865ED4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865ED4" w:rsidRPr="00C13EAB" w:rsidRDefault="00865ED4" w:rsidP="00865ED4">
                        <w:pPr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Create Change Management Plan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04/02/2018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865ED4" w:rsidRPr="00C13EAB" w:rsidRDefault="00865ED4" w:rsidP="00865ED4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865ED4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865ED4" w:rsidRDefault="00865ED4" w:rsidP="00865ED4">
                        <w:pPr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Create Quality Plan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04/02/2018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865ED4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865ED4" w:rsidRDefault="00865ED4" w:rsidP="00865ED4">
                        <w:pPr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Create Risk Management Plan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04/02/2018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5</w:t>
                        </w:r>
                        <w:r>
                          <w:t>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A23D23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8381" w:type="dxa"/>
                        <w:gridSpan w:val="4"/>
                      </w:tcPr>
                      <w:p w:rsidR="00A23D23" w:rsidRDefault="00A23D23" w:rsidP="00A23D23">
                        <w:pPr>
                          <w:spacing w:before="40" w:after="40"/>
                        </w:pPr>
                        <w:r>
                          <w:t>Milestone 2</w:t>
                        </w:r>
                      </w:p>
                    </w:tc>
                  </w:tr>
                  <w:tr w:rsidR="00865ED4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865ED4" w:rsidRDefault="00865ED4" w:rsidP="00865ED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Congestion page of the mobile app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04/02/2018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865ED4" w:rsidRPr="00C13EAB" w:rsidRDefault="00865ED4" w:rsidP="00865ED4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865ED4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865ED4" w:rsidRDefault="00865ED4" w:rsidP="00865ED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 xml:space="preserve">Reservation page of the mobile app 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04/02/2018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865ED4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865ED4" w:rsidRDefault="00865ED4" w:rsidP="00865ED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Congestion page of the web app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04/02/2018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865ED4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865ED4" w:rsidRDefault="00865ED4" w:rsidP="00865ED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Reservation page of the web app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04/02/2018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865ED4" w:rsidRDefault="00865ED4" w:rsidP="00865ED4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865ED4" w:rsidRPr="00C13EAB" w:rsidRDefault="00865ED4" w:rsidP="00865ED4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</w:tbl>
                <w:p w:rsidR="008E52B1" w:rsidRPr="00C13EAB" w:rsidRDefault="008E52B1" w:rsidP="008E52B1"/>
              </w:tc>
            </w:tr>
          </w:tbl>
          <w:p w:rsidR="008E52B1" w:rsidRPr="00C13EAB" w:rsidRDefault="008E52B1" w:rsidP="008E52B1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8E52B1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E52B1" w:rsidRPr="00A0099A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E52B1" w:rsidRPr="00C13EAB" w:rsidTr="00B00B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8E52B1" w:rsidRPr="00C13EAB" w:rsidTr="00B00BD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</w:tcPr>
                <w:p w:rsidR="008E52B1" w:rsidRDefault="008E52B1" w:rsidP="008E52B1">
                  <w:pPr>
                    <w:spacing w:before="40" w:after="40"/>
                  </w:pPr>
                  <w:r>
                    <w:t>Milestone 1</w:t>
                  </w:r>
                </w:p>
              </w:tc>
            </w:tr>
            <w:tr w:rsidR="00B00BD9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</w:t>
                  </w:r>
                  <w:r>
                    <w:t xml:space="preserve"> the Project Context of the Project Documentation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</w:t>
                  </w:r>
                  <w:r>
                    <w:t xml:space="preserve"> the Purpose and Description of the Project Documentation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</w:t>
                  </w:r>
                  <w:r>
                    <w:t xml:space="preserve"> </w:t>
                  </w:r>
                  <w:r>
                    <w:t>the Objectives of the Project Documentation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00BD9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</w:t>
                  </w:r>
                  <w:r>
                    <w:t xml:space="preserve"> </w:t>
                  </w:r>
                  <w:r>
                    <w:t>the Scope and Limitations of the Project Documentation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Finalize Related Systems of the Project Documentation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Technical Background of the Project Documentation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Use Case Diagram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Full Use Case Description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</w:t>
                  </w:r>
                  <w:r>
                    <w:t xml:space="preserve"> </w:t>
                  </w:r>
                  <w:r>
                    <w:t>Event Table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</w:t>
                  </w:r>
                  <w:r>
                    <w:t xml:space="preserve"> </w:t>
                  </w:r>
                  <w:r>
                    <w:t>Data Flow Diagram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Entity Relationship Diagram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03/26/2018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Data Dictionary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Object Diagram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</w:t>
                  </w:r>
                  <w:r>
                    <w:t xml:space="preserve"> </w:t>
                  </w:r>
                  <w:r>
                    <w:t>Class Diagram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Activity Diagrams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Sequence Diagrams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State Machine Diagrams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Timing Diagrams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Edit Communication Diagrams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Package Diagram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Component Diagrams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</w:t>
                  </w:r>
                  <w:r>
                    <w:t xml:space="preserve"> </w:t>
                  </w:r>
                  <w:r>
                    <w:t>Deployment Diagram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Composite Structure Diagram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Finalize Interaction Overview Diagram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Finalize Vision and Scope of the Project Documentation 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Finalize Software Requirements Specification of the Project Documentation 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Finalize Estimates of the Project Documentation 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Finalize Work Breakdown Structure of the Project Documentation 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Finalize Activity List of the Project Documentation 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Finalize Gantt Chart of the Project Documentation 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04/05/2018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RPr="00C13EAB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Pr="00C13EAB" w:rsidRDefault="00B00BD9" w:rsidP="00BB51A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</w:t>
                  </w:r>
                  <w:r>
                    <w:t xml:space="preserve"> Change Management Plan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</w:t>
                  </w:r>
                  <w:r>
                    <w:t>5</w:t>
                  </w:r>
                  <w:r>
                    <w:t>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Pr="00C13EAB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Tr="00B00BD9">
              <w:tblPrEx>
                <w:tblLook w:val="04A0" w:firstRow="1" w:lastRow="0" w:firstColumn="1" w:lastColumn="0" w:noHBand="0" w:noVBand="1"/>
              </w:tblPrEx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Quality Plan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</w:t>
                  </w:r>
                  <w:r>
                    <w:t>5</w:t>
                  </w:r>
                  <w:r>
                    <w:t>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B00BD9" w:rsidTr="00B00BD9">
              <w:tblPrEx>
                <w:tblLook w:val="04A0" w:firstRow="1" w:lastRow="0" w:firstColumn="1" w:lastColumn="0" w:noHBand="0" w:noVBand="1"/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B00BD9" w:rsidRDefault="00B00BD9" w:rsidP="00BB51A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Risk Management Plan</w:t>
                  </w:r>
                </w:p>
              </w:tc>
              <w:tc>
                <w:tcPr>
                  <w:tcW w:w="1250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04/0</w:t>
                  </w:r>
                  <w:r>
                    <w:t>5</w:t>
                  </w:r>
                  <w:r>
                    <w:t>/2018</w:t>
                  </w:r>
                </w:p>
              </w:tc>
              <w:tc>
                <w:tcPr>
                  <w:tcW w:w="1606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</w:tcPr>
                <w:p w:rsidR="00B00BD9" w:rsidRDefault="00B00BD9" w:rsidP="00BB51A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A23D23" w:rsidRPr="00C13EAB" w:rsidTr="00B00BD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</w:tcPr>
                <w:p w:rsidR="00A23D23" w:rsidRDefault="00A23D23" w:rsidP="00A23D23">
                  <w:pPr>
                    <w:spacing w:before="40" w:after="40"/>
                  </w:pPr>
                  <w:r>
                    <w:t>Milestone 2</w:t>
                  </w:r>
                </w:p>
              </w:tc>
            </w:tr>
            <w:tr w:rsidR="00A23D23" w:rsidRPr="00C13EAB" w:rsidTr="00B00B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23D23" w:rsidRPr="00C13EAB" w:rsidRDefault="00B00BD9" w:rsidP="00A23D2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Edit </w:t>
                  </w:r>
                  <w:proofErr w:type="spellStart"/>
                  <w:r>
                    <w:t>Powerpoint</w:t>
                  </w:r>
                  <w:proofErr w:type="spellEnd"/>
                  <w:r>
                    <w:t xml:space="preserve"> Presentation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A23D23" w:rsidRDefault="00B00BD9" w:rsidP="00A23D23">
                  <w:pPr>
                    <w:spacing w:before="40" w:after="40"/>
                  </w:pPr>
                  <w:r>
                    <w:t>04/09</w:t>
                  </w:r>
                  <w:r w:rsidR="00A23D23">
                    <w:t>/2018</w:t>
                  </w:r>
                </w:p>
              </w:tc>
              <w:tc>
                <w:tcPr>
                  <w:tcW w:w="1606" w:type="dxa"/>
                  <w:vAlign w:val="top"/>
                </w:tcPr>
                <w:p w:rsidR="00A23D23" w:rsidRDefault="00F67058" w:rsidP="00A23D23">
                  <w:pPr>
                    <w:spacing w:before="40" w:after="40"/>
                  </w:pPr>
                  <w:r>
                    <w:t>25</w:t>
                  </w:r>
                  <w:r w:rsidR="00A23D23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A23D23" w:rsidRPr="00C13EAB" w:rsidRDefault="00A23D23" w:rsidP="00A23D2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A23D23" w:rsidRPr="00C13EAB" w:rsidTr="00B00BD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23D23" w:rsidRDefault="00A23D23" w:rsidP="00A23D2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Create </w:t>
                  </w:r>
                  <w:r w:rsidR="00B00BD9">
                    <w:t>Audio-Visual Presentation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A23D23" w:rsidRDefault="00B00BD9" w:rsidP="00A23D23">
                  <w:pPr>
                    <w:spacing w:before="40" w:after="40"/>
                  </w:pPr>
                  <w:r>
                    <w:t>04/09</w:t>
                  </w:r>
                  <w:r w:rsidR="00A23D23">
                    <w:t>/2018</w:t>
                  </w:r>
                </w:p>
              </w:tc>
              <w:tc>
                <w:tcPr>
                  <w:tcW w:w="1606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F67058" w:rsidRPr="00C13EAB" w:rsidTr="003367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  <w:vAlign w:val="top"/>
                </w:tcPr>
                <w:p w:rsidR="00F67058" w:rsidRDefault="00F67058" w:rsidP="00A23D23">
                  <w:pPr>
                    <w:spacing w:before="40" w:after="40"/>
                  </w:pPr>
                  <w:r>
                    <w:t>Milestone 3</w:t>
                  </w:r>
                </w:p>
              </w:tc>
            </w:tr>
            <w:tr w:rsidR="00A23D23" w:rsidRPr="00C13EAB" w:rsidTr="00B00BD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23D23" w:rsidRDefault="00B00BD9" w:rsidP="00A23D2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User Interface of the mobile app</w:t>
                  </w:r>
                </w:p>
              </w:tc>
              <w:tc>
                <w:tcPr>
                  <w:tcW w:w="1250" w:type="dxa"/>
                  <w:vAlign w:val="top"/>
                </w:tcPr>
                <w:p w:rsidR="00A23D23" w:rsidRDefault="00F67058" w:rsidP="00A23D23">
                  <w:pPr>
                    <w:spacing w:before="40" w:after="40"/>
                  </w:pPr>
                  <w:r>
                    <w:t>04/09</w:t>
                  </w:r>
                  <w:r w:rsidR="00A23D23">
                    <w:t>/2018</w:t>
                  </w:r>
                </w:p>
              </w:tc>
              <w:tc>
                <w:tcPr>
                  <w:tcW w:w="1606" w:type="dxa"/>
                  <w:vAlign w:val="top"/>
                </w:tcPr>
                <w:p w:rsidR="00A23D23" w:rsidRDefault="00F67058" w:rsidP="00A23D23">
                  <w:pPr>
                    <w:spacing w:before="40" w:after="40"/>
                  </w:pPr>
                  <w:r>
                    <w:t>25</w:t>
                  </w:r>
                  <w:r w:rsidR="00A23D23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A23D23" w:rsidRDefault="00A23D23" w:rsidP="00A23D23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F67058" w:rsidRPr="00C13EAB" w:rsidTr="00B00B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F67058" w:rsidRDefault="00F67058" w:rsidP="00F6705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User Interface of the web app</w:t>
                  </w:r>
                </w:p>
              </w:tc>
              <w:tc>
                <w:tcPr>
                  <w:tcW w:w="1250" w:type="dxa"/>
                  <w:vAlign w:val="top"/>
                </w:tcPr>
                <w:p w:rsidR="00F67058" w:rsidRDefault="00F67058" w:rsidP="00F67058">
                  <w:pPr>
                    <w:spacing w:before="40" w:after="40"/>
                  </w:pPr>
                  <w:r>
                    <w:t>04/09/2018</w:t>
                  </w:r>
                </w:p>
              </w:tc>
              <w:tc>
                <w:tcPr>
                  <w:tcW w:w="1606" w:type="dxa"/>
                  <w:vAlign w:val="top"/>
                </w:tcPr>
                <w:p w:rsidR="00F67058" w:rsidRDefault="00F67058" w:rsidP="00F67058">
                  <w:pPr>
                    <w:spacing w:before="40" w:after="40"/>
                  </w:pPr>
                  <w:r>
                    <w:t>25</w:t>
                  </w:r>
                  <w:r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F67058" w:rsidRDefault="00F67058" w:rsidP="00F67058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8E52B1" w:rsidRPr="00C13EAB" w:rsidRDefault="008E52B1" w:rsidP="008E52B1"/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8E52B1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8E52B1" w:rsidRPr="00D6695C" w:rsidRDefault="008E52B1" w:rsidP="008E52B1">
                  <w:r>
                    <w:lastRenderedPageBreak/>
                    <w:t>Success for project remainder will have a higher chance of garnering a passing grade in CSPROJ2.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8E52B1" w:rsidRPr="00D6695C" w:rsidRDefault="008E52B1" w:rsidP="008E52B1">
                  <w:r>
                    <w:t>Failure for project remainder will garner a grade of R in CSPROJ2.</w:t>
                  </w:r>
                </w:p>
              </w:tc>
            </w:tr>
          </w:tbl>
          <w:p w:rsidR="008E52B1" w:rsidRPr="00A0099A" w:rsidRDefault="008E52B1" w:rsidP="008E52B1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8E52B1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8E52B1" w:rsidRDefault="008E52B1" w:rsidP="008E52B1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lastRenderedPageBreak/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E52B1" w:rsidRPr="00C13EAB" w:rsidTr="00D51D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8E52B1" w:rsidRPr="00C13EAB" w:rsidTr="00D51DC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50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</w:tr>
          </w:tbl>
          <w:p w:rsidR="008E52B1" w:rsidRPr="00C13EAB" w:rsidRDefault="008E52B1" w:rsidP="008E52B1">
            <w:pPr>
              <w:rPr>
                <w:rFonts w:cs="Arial"/>
                <w:iCs/>
                <w:color w:val="000000"/>
              </w:rPr>
            </w:pPr>
          </w:p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E52B1" w:rsidRPr="00A0099A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8E52B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E52B1" w:rsidRPr="00C13EAB" w:rsidRDefault="008E52B1" w:rsidP="00D0597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8E52B1" w:rsidRPr="00C13EAB" w:rsidRDefault="008E52B1" w:rsidP="008E52B1"/>
              </w:tc>
            </w:tr>
          </w:tbl>
          <w:p w:rsidR="008E52B1" w:rsidRPr="00C13EAB" w:rsidRDefault="008E52B1" w:rsidP="008E52B1">
            <w:pPr>
              <w:rPr>
                <w:rFonts w:cs="Arial"/>
                <w:iCs/>
                <w:color w:val="000000"/>
              </w:rPr>
            </w:pPr>
          </w:p>
        </w:tc>
      </w:tr>
      <w:tr w:rsidR="008E52B1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E52B1" w:rsidRPr="002E63DC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8E52B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8E52B1" w:rsidRPr="002E63DC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8E52B1" w:rsidRPr="002E63DC" w:rsidRDefault="008E52B1" w:rsidP="008E52B1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8E52B1" w:rsidRPr="00C13EAB" w:rsidRDefault="008E52B1" w:rsidP="008E52B1"/>
              </w:tc>
            </w:tr>
          </w:tbl>
          <w:p w:rsidR="008E52B1" w:rsidRPr="002E63DC" w:rsidRDefault="008E52B1" w:rsidP="008E52B1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8E52B1" w:rsidRPr="00D6695C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2" w:name="Text19"/>
                <w:p w:rsidR="008E52B1" w:rsidRDefault="008E52B1" w:rsidP="008E52B1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22"/>
                </w:p>
                <w:bookmarkStart w:id="23" w:name="Text20"/>
                <w:p w:rsidR="008E52B1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3"/>
                </w:p>
                <w:bookmarkStart w:id="24" w:name="Text21"/>
                <w:p w:rsidR="008E52B1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4"/>
                </w:p>
                <w:bookmarkStart w:id="25" w:name="Text22"/>
                <w:p w:rsidR="008E52B1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25"/>
                </w:p>
                <w:bookmarkStart w:id="26" w:name="Text23"/>
                <w:p w:rsidR="008E52B1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6"/>
                </w:p>
                <w:bookmarkStart w:id="27" w:name="Text24"/>
                <w:p w:rsidR="008E52B1" w:rsidRPr="00C13EAB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27"/>
                </w:p>
              </w:tc>
            </w:tr>
          </w:tbl>
          <w:p w:rsidR="008E52B1" w:rsidRPr="00C13EAB" w:rsidRDefault="008E52B1" w:rsidP="008E52B1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8E52B1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8E52B1" w:rsidRPr="00D6695C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Objectives for Next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A23D23" w:rsidRDefault="00D0597E" w:rsidP="00F67058">
                  <w:pPr>
                    <w:pStyle w:val="ListParagraph"/>
                    <w:numPr>
                      <w:ilvl w:val="0"/>
                      <w:numId w:val="10"/>
                    </w:numPr>
                    <w:ind w:left="390"/>
                  </w:pPr>
                  <w:r>
                    <w:t xml:space="preserve">to </w:t>
                  </w:r>
                  <w:r w:rsidR="00F67058">
                    <w:t xml:space="preserve">finalize the Project Documentation, </w:t>
                  </w:r>
                  <w:proofErr w:type="spellStart"/>
                  <w:r w:rsidR="00F67058">
                    <w:t>Powerpoint</w:t>
                  </w:r>
                  <w:proofErr w:type="spellEnd"/>
                  <w:r w:rsidR="00F67058">
                    <w:t xml:space="preserve"> Presentation, and the Audio-Visual Presentation for the Finals Presentation on April 11, 2018</w:t>
                  </w:r>
                </w:p>
                <w:p w:rsidR="00F67058" w:rsidRPr="00D6695C" w:rsidRDefault="00F67058" w:rsidP="00F67058">
                  <w:pPr>
                    <w:pStyle w:val="ListParagraph"/>
                    <w:numPr>
                      <w:ilvl w:val="0"/>
                      <w:numId w:val="10"/>
                    </w:numPr>
                    <w:ind w:left="390"/>
                  </w:pPr>
                  <w:r>
                    <w:t xml:space="preserve">to finalize the mobile app and the web app for the </w:t>
                  </w:r>
                  <w:r>
                    <w:t>Finals Presentation on April 11, 2018</w:t>
                  </w:r>
                  <w:bookmarkStart w:id="28" w:name="_GoBack"/>
                  <w:bookmarkEnd w:id="28"/>
                </w:p>
              </w:tc>
            </w:tr>
          </w:tbl>
          <w:p w:rsidR="008E52B1" w:rsidRPr="00C13EAB" w:rsidRDefault="008E52B1" w:rsidP="008E52B1">
            <w:pPr>
              <w:rPr>
                <w:rFonts w:cs="Arial"/>
                <w:iCs/>
                <w:color w:val="000000"/>
              </w:rPr>
            </w:pPr>
          </w:p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8E52B1" w:rsidRPr="00D6695C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9" w:name="Text26"/>
                <w:p w:rsidR="008E52B1" w:rsidRDefault="008E52B1" w:rsidP="008E52B1">
                  <w:r>
                    <w:lastRenderedPageBreak/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29"/>
                </w:p>
                <w:bookmarkStart w:id="30" w:name="Text27"/>
                <w:p w:rsidR="008E52B1" w:rsidRPr="00C13EAB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30"/>
                </w:p>
                <w:bookmarkStart w:id="31" w:name="Text28"/>
                <w:p w:rsidR="008E52B1" w:rsidRPr="00C13EAB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31"/>
                </w:p>
                <w:bookmarkStart w:id="32" w:name="Text29"/>
                <w:p w:rsidR="008E52B1" w:rsidRPr="00C13EAB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32"/>
                </w:p>
                <w:bookmarkStart w:id="33" w:name="Text30"/>
                <w:p w:rsidR="008E52B1" w:rsidRPr="00C13EAB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3"/>
                </w:p>
                <w:bookmarkStart w:id="34" w:name="Text31"/>
                <w:p w:rsidR="008E52B1" w:rsidRPr="00C13EAB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34"/>
                </w:p>
                <w:bookmarkStart w:id="35" w:name="Text32"/>
                <w:p w:rsidR="008E52B1" w:rsidRPr="00C13EAB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35"/>
                </w:p>
                <w:p w:rsidR="008E52B1" w:rsidRPr="00D6695C" w:rsidRDefault="008E52B1" w:rsidP="008E52B1"/>
              </w:tc>
            </w:tr>
          </w:tbl>
          <w:p w:rsidR="008E52B1" w:rsidRPr="00C13EAB" w:rsidRDefault="008E52B1" w:rsidP="008E52B1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273C6C" w:rsidP="003A1956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6" w:name="_Toc527953323"/>
      <w:bookmarkStart w:id="37" w:name="_Toc67755745"/>
      <w:bookmarkStart w:id="38" w:name="_Toc508352432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9" w:name="_Toc527953324"/>
      <w:bookmarkEnd w:id="36"/>
      <w:r w:rsidR="00E37DB8" w:rsidRPr="00A951FF">
        <w:rPr>
          <w:sz w:val="26"/>
          <w:szCs w:val="26"/>
        </w:rPr>
        <w:t>PPROVALS</w:t>
      </w:r>
      <w:bookmarkEnd w:id="37"/>
      <w:bookmarkEnd w:id="38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471FC2">
        <w:t>Anna Lynn Alcaraz, 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160B81" w:rsidRPr="00471FC2" w:rsidRDefault="00963A8A" w:rsidP="00471FC2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471FC2">
        <w:rPr>
          <w:rFonts w:cs="Arial"/>
        </w:rPr>
        <w:t xml:space="preserve">Mr. Jose Eugenio Quesada, </w:t>
      </w:r>
      <w:r>
        <w:rPr>
          <w:rFonts w:cs="Arial"/>
        </w:rPr>
        <w:t>Project Advisor</w:t>
      </w:r>
    </w:p>
    <w:p w:rsidR="003A1956" w:rsidRDefault="00273C6C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0" w:name="_Toc67755746"/>
      <w:bookmarkStart w:id="41" w:name="_Toc508352433"/>
      <w:r w:rsidRPr="00A951FF">
        <w:rPr>
          <w:sz w:val="26"/>
          <w:szCs w:val="26"/>
        </w:rPr>
        <w:lastRenderedPageBreak/>
        <w:t>APPENDICES</w:t>
      </w:r>
      <w:bookmarkEnd w:id="39"/>
      <w:bookmarkEnd w:id="40"/>
      <w:bookmarkEnd w:id="41"/>
    </w:p>
    <w:p w:rsidR="00C27667" w:rsidRDefault="00D7046C" w:rsidP="003A1956">
      <w:pPr>
        <w:pStyle w:val="Heading2"/>
        <w:spacing w:before="480" w:after="240"/>
      </w:pPr>
      <w:bookmarkStart w:id="42" w:name="_Toc67755747"/>
      <w:bookmarkStart w:id="43" w:name="_Toc508352434"/>
      <w:r>
        <w:t>Document Guidelines</w:t>
      </w:r>
      <w:bookmarkEnd w:id="42"/>
      <w:bookmarkEnd w:id="43"/>
    </w:p>
    <w:p w:rsidR="00160B81" w:rsidRPr="003A1956" w:rsidRDefault="00160B81" w:rsidP="00160B81">
      <w:pPr>
        <w:ind w:left="590"/>
        <w:rPr>
          <w:rFonts w:cs="Arial"/>
        </w:rPr>
      </w:pPr>
      <w:bookmarkStart w:id="44" w:name="Omitted"/>
      <w:bookmarkStart w:id="45" w:name="_Project_Charter_Document_Sections_O"/>
      <w:bookmarkStart w:id="46" w:name="_Project_Quality_Plan_Sections_Omitt"/>
      <w:bookmarkStart w:id="47" w:name="_Toc527953329"/>
      <w:bookmarkStart w:id="48" w:name="_Toc67755752"/>
      <w:bookmarkEnd w:id="44"/>
      <w:bookmarkEnd w:id="45"/>
      <w:bookmarkEnd w:id="46"/>
    </w:p>
    <w:p w:rsidR="002D5392" w:rsidRDefault="00C27667" w:rsidP="003A1956">
      <w:pPr>
        <w:pStyle w:val="Heading2"/>
        <w:spacing w:before="480" w:after="240"/>
      </w:pPr>
      <w:bookmarkStart w:id="49" w:name="_Toc508352435"/>
      <w:r>
        <w:t xml:space="preserve">Project </w:t>
      </w:r>
      <w:r w:rsidR="000472CA">
        <w:t>Status Report</w:t>
      </w:r>
      <w:r>
        <w:t xml:space="preserve"> Sections Omitted</w:t>
      </w:r>
      <w:bookmarkEnd w:id="47"/>
      <w:bookmarkEnd w:id="48"/>
      <w:bookmarkEnd w:id="49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273C6C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972" w:rsidRDefault="00E03972">
      <w:r>
        <w:separator/>
      </w:r>
    </w:p>
  </w:endnote>
  <w:endnote w:type="continuationSeparator" w:id="0">
    <w:p w:rsidR="00E03972" w:rsidRDefault="00E03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C6C" w:rsidRDefault="00273C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C6C" w:rsidRPr="006E5963" w:rsidRDefault="00273C6C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F67058">
      <w:rPr>
        <w:noProof/>
        <w:sz w:val="18"/>
        <w:szCs w:val="18"/>
      </w:rPr>
      <w:t>11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4/2/2018</w:t>
    </w:r>
    <w:r w:rsidRPr="006E5963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C6C" w:rsidRPr="00624516" w:rsidRDefault="00273C6C" w:rsidP="00624516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972" w:rsidRDefault="00E03972">
      <w:r>
        <w:separator/>
      </w:r>
    </w:p>
  </w:footnote>
  <w:footnote w:type="continuationSeparator" w:id="0">
    <w:p w:rsidR="00E03972" w:rsidRDefault="00E039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C6C" w:rsidRDefault="00273C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C6C" w:rsidRPr="006E5963" w:rsidRDefault="00273C6C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273C6C" w:rsidRPr="00D0286D" w:rsidRDefault="00273C6C" w:rsidP="00D0286D">
    <w:pPr>
      <w:pStyle w:val="Header"/>
      <w:jc w:val="center"/>
      <w:rPr>
        <w:b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C6C" w:rsidRDefault="00273C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5D3C29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E0A0D05"/>
    <w:multiLevelType w:val="hybridMultilevel"/>
    <w:tmpl w:val="5328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01CF4"/>
    <w:rsid w:val="00003DB5"/>
    <w:rsid w:val="000236F9"/>
    <w:rsid w:val="00023DD5"/>
    <w:rsid w:val="0003155D"/>
    <w:rsid w:val="00033DBD"/>
    <w:rsid w:val="0004461F"/>
    <w:rsid w:val="000472CA"/>
    <w:rsid w:val="000508DA"/>
    <w:rsid w:val="0005158A"/>
    <w:rsid w:val="00051932"/>
    <w:rsid w:val="00054E75"/>
    <w:rsid w:val="000722CE"/>
    <w:rsid w:val="000747F6"/>
    <w:rsid w:val="00077545"/>
    <w:rsid w:val="00077623"/>
    <w:rsid w:val="00080913"/>
    <w:rsid w:val="00080D2B"/>
    <w:rsid w:val="00092D76"/>
    <w:rsid w:val="00093E8C"/>
    <w:rsid w:val="000A3989"/>
    <w:rsid w:val="000B1121"/>
    <w:rsid w:val="000B2A3C"/>
    <w:rsid w:val="000C1586"/>
    <w:rsid w:val="000C30CC"/>
    <w:rsid w:val="000C6606"/>
    <w:rsid w:val="000D40A2"/>
    <w:rsid w:val="000E2EEF"/>
    <w:rsid w:val="000F1BEC"/>
    <w:rsid w:val="000F52CF"/>
    <w:rsid w:val="00100287"/>
    <w:rsid w:val="00112379"/>
    <w:rsid w:val="00116F0A"/>
    <w:rsid w:val="001206D4"/>
    <w:rsid w:val="001252A7"/>
    <w:rsid w:val="001328A3"/>
    <w:rsid w:val="0013642E"/>
    <w:rsid w:val="00141A27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24FE"/>
    <w:rsid w:val="00273C6C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1928"/>
    <w:rsid w:val="002E63DC"/>
    <w:rsid w:val="002F2B85"/>
    <w:rsid w:val="00306E75"/>
    <w:rsid w:val="00315206"/>
    <w:rsid w:val="00320AB7"/>
    <w:rsid w:val="00320FD0"/>
    <w:rsid w:val="003243BA"/>
    <w:rsid w:val="0032495F"/>
    <w:rsid w:val="00330146"/>
    <w:rsid w:val="00341A61"/>
    <w:rsid w:val="00344134"/>
    <w:rsid w:val="003557E7"/>
    <w:rsid w:val="00356B53"/>
    <w:rsid w:val="003838F3"/>
    <w:rsid w:val="00383E33"/>
    <w:rsid w:val="00386837"/>
    <w:rsid w:val="00386995"/>
    <w:rsid w:val="00386C84"/>
    <w:rsid w:val="003A1498"/>
    <w:rsid w:val="003A1636"/>
    <w:rsid w:val="003A1956"/>
    <w:rsid w:val="003A49D8"/>
    <w:rsid w:val="003A5B0E"/>
    <w:rsid w:val="003B6ED0"/>
    <w:rsid w:val="003D6AB7"/>
    <w:rsid w:val="003E1553"/>
    <w:rsid w:val="003E70DF"/>
    <w:rsid w:val="00417E2E"/>
    <w:rsid w:val="00424139"/>
    <w:rsid w:val="00427DDD"/>
    <w:rsid w:val="004322F7"/>
    <w:rsid w:val="0044058B"/>
    <w:rsid w:val="00443B66"/>
    <w:rsid w:val="00450513"/>
    <w:rsid w:val="00453E31"/>
    <w:rsid w:val="00461730"/>
    <w:rsid w:val="004656E5"/>
    <w:rsid w:val="00471FC2"/>
    <w:rsid w:val="00476057"/>
    <w:rsid w:val="004879FA"/>
    <w:rsid w:val="00490341"/>
    <w:rsid w:val="004A2F8A"/>
    <w:rsid w:val="004A3E5D"/>
    <w:rsid w:val="004A7483"/>
    <w:rsid w:val="004B43F5"/>
    <w:rsid w:val="004B6CD1"/>
    <w:rsid w:val="004C2641"/>
    <w:rsid w:val="004C3388"/>
    <w:rsid w:val="004C4A05"/>
    <w:rsid w:val="004D2769"/>
    <w:rsid w:val="004F6761"/>
    <w:rsid w:val="004F6E08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12C39"/>
    <w:rsid w:val="00621C6B"/>
    <w:rsid w:val="006240A1"/>
    <w:rsid w:val="00624516"/>
    <w:rsid w:val="00646CAD"/>
    <w:rsid w:val="00662197"/>
    <w:rsid w:val="00666076"/>
    <w:rsid w:val="006767A9"/>
    <w:rsid w:val="006800BD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36F47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85A5E"/>
    <w:rsid w:val="00796AE2"/>
    <w:rsid w:val="007B0604"/>
    <w:rsid w:val="007B2BE2"/>
    <w:rsid w:val="007B661D"/>
    <w:rsid w:val="007C31D8"/>
    <w:rsid w:val="007D2A27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65ED4"/>
    <w:rsid w:val="0087047F"/>
    <w:rsid w:val="008769EF"/>
    <w:rsid w:val="00883299"/>
    <w:rsid w:val="0088693C"/>
    <w:rsid w:val="008A23C9"/>
    <w:rsid w:val="008A6712"/>
    <w:rsid w:val="008A73E6"/>
    <w:rsid w:val="008C5BFE"/>
    <w:rsid w:val="008D0D32"/>
    <w:rsid w:val="008D12AB"/>
    <w:rsid w:val="008E1BD5"/>
    <w:rsid w:val="008E52B1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3ED1"/>
    <w:rsid w:val="00915408"/>
    <w:rsid w:val="00920BEB"/>
    <w:rsid w:val="00921287"/>
    <w:rsid w:val="009262AB"/>
    <w:rsid w:val="00940018"/>
    <w:rsid w:val="009435EB"/>
    <w:rsid w:val="009503E4"/>
    <w:rsid w:val="009536CC"/>
    <w:rsid w:val="00955114"/>
    <w:rsid w:val="00957DC8"/>
    <w:rsid w:val="00960EE0"/>
    <w:rsid w:val="009612EB"/>
    <w:rsid w:val="00963A8A"/>
    <w:rsid w:val="009767AE"/>
    <w:rsid w:val="0098289C"/>
    <w:rsid w:val="009A2B15"/>
    <w:rsid w:val="009A6D05"/>
    <w:rsid w:val="009B2EFA"/>
    <w:rsid w:val="009B3C2F"/>
    <w:rsid w:val="009B3DEE"/>
    <w:rsid w:val="009C299F"/>
    <w:rsid w:val="009E0B38"/>
    <w:rsid w:val="009F3A04"/>
    <w:rsid w:val="00A0099A"/>
    <w:rsid w:val="00A05014"/>
    <w:rsid w:val="00A0514F"/>
    <w:rsid w:val="00A10530"/>
    <w:rsid w:val="00A17E8B"/>
    <w:rsid w:val="00A2329F"/>
    <w:rsid w:val="00A23D23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67BC8"/>
    <w:rsid w:val="00A73169"/>
    <w:rsid w:val="00A82D70"/>
    <w:rsid w:val="00A951FF"/>
    <w:rsid w:val="00A96325"/>
    <w:rsid w:val="00A97DE1"/>
    <w:rsid w:val="00AB1D59"/>
    <w:rsid w:val="00AC1680"/>
    <w:rsid w:val="00AE095C"/>
    <w:rsid w:val="00AF235E"/>
    <w:rsid w:val="00AF3151"/>
    <w:rsid w:val="00AF4C81"/>
    <w:rsid w:val="00B00BD9"/>
    <w:rsid w:val="00B118C0"/>
    <w:rsid w:val="00B120AE"/>
    <w:rsid w:val="00B1290A"/>
    <w:rsid w:val="00B22714"/>
    <w:rsid w:val="00B25572"/>
    <w:rsid w:val="00B34BA9"/>
    <w:rsid w:val="00B566A3"/>
    <w:rsid w:val="00B574E3"/>
    <w:rsid w:val="00B75410"/>
    <w:rsid w:val="00B8436F"/>
    <w:rsid w:val="00B939FB"/>
    <w:rsid w:val="00BA7AF5"/>
    <w:rsid w:val="00BB305E"/>
    <w:rsid w:val="00BB33E9"/>
    <w:rsid w:val="00BC6BE2"/>
    <w:rsid w:val="00BD77EB"/>
    <w:rsid w:val="00BE141E"/>
    <w:rsid w:val="00BE34BB"/>
    <w:rsid w:val="00BE5C69"/>
    <w:rsid w:val="00BF0219"/>
    <w:rsid w:val="00BF66C0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3C9A"/>
    <w:rsid w:val="00C47AB9"/>
    <w:rsid w:val="00C50A01"/>
    <w:rsid w:val="00C5488C"/>
    <w:rsid w:val="00C76BAB"/>
    <w:rsid w:val="00C805B3"/>
    <w:rsid w:val="00CA2F3F"/>
    <w:rsid w:val="00CB3366"/>
    <w:rsid w:val="00CD4105"/>
    <w:rsid w:val="00CF6029"/>
    <w:rsid w:val="00D0286D"/>
    <w:rsid w:val="00D0597E"/>
    <w:rsid w:val="00D0658C"/>
    <w:rsid w:val="00D21A82"/>
    <w:rsid w:val="00D234D0"/>
    <w:rsid w:val="00D3247B"/>
    <w:rsid w:val="00D45373"/>
    <w:rsid w:val="00D5125D"/>
    <w:rsid w:val="00D515FE"/>
    <w:rsid w:val="00D51DCE"/>
    <w:rsid w:val="00D52CF5"/>
    <w:rsid w:val="00D6695C"/>
    <w:rsid w:val="00D7046C"/>
    <w:rsid w:val="00D70E34"/>
    <w:rsid w:val="00D738D8"/>
    <w:rsid w:val="00D86F61"/>
    <w:rsid w:val="00D87444"/>
    <w:rsid w:val="00D90C25"/>
    <w:rsid w:val="00D916B6"/>
    <w:rsid w:val="00DA061E"/>
    <w:rsid w:val="00DA18FA"/>
    <w:rsid w:val="00DA3485"/>
    <w:rsid w:val="00DA60B8"/>
    <w:rsid w:val="00DC0605"/>
    <w:rsid w:val="00DD54E2"/>
    <w:rsid w:val="00DE569C"/>
    <w:rsid w:val="00DF4505"/>
    <w:rsid w:val="00E01FE6"/>
    <w:rsid w:val="00E03972"/>
    <w:rsid w:val="00E05BA3"/>
    <w:rsid w:val="00E05D3D"/>
    <w:rsid w:val="00E11409"/>
    <w:rsid w:val="00E30AC2"/>
    <w:rsid w:val="00E32905"/>
    <w:rsid w:val="00E33DA8"/>
    <w:rsid w:val="00E35E53"/>
    <w:rsid w:val="00E37DB8"/>
    <w:rsid w:val="00E42224"/>
    <w:rsid w:val="00E57A2A"/>
    <w:rsid w:val="00E70D0D"/>
    <w:rsid w:val="00E742F9"/>
    <w:rsid w:val="00E76E99"/>
    <w:rsid w:val="00E80D5E"/>
    <w:rsid w:val="00E83AB9"/>
    <w:rsid w:val="00E9144B"/>
    <w:rsid w:val="00EA4F44"/>
    <w:rsid w:val="00EB69CF"/>
    <w:rsid w:val="00EC2A4A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058"/>
    <w:rsid w:val="00F677E1"/>
    <w:rsid w:val="00F737D0"/>
    <w:rsid w:val="00F73D7E"/>
    <w:rsid w:val="00F80B2D"/>
    <w:rsid w:val="00F84701"/>
    <w:rsid w:val="00F855DC"/>
    <w:rsid w:val="00F93E93"/>
    <w:rsid w:val="00F94719"/>
    <w:rsid w:val="00FA24FF"/>
    <w:rsid w:val="00FD206D"/>
    <w:rsid w:val="00FE0ABE"/>
    <w:rsid w:val="00FE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80D113"/>
  <w15:docId w15:val="{F79C8DE1-12FC-4CCD-8E61-7A230997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C43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7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225</TotalTime>
  <Pages>11</Pages>
  <Words>1777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Lynn Alcaraz</dc:creator>
  <cp:lastModifiedBy>Anna Lynn Alcaraz</cp:lastModifiedBy>
  <cp:revision>11</cp:revision>
  <cp:lastPrinted>2004-07-12T06:29:00Z</cp:lastPrinted>
  <dcterms:created xsi:type="dcterms:W3CDTF">2018-02-22T22:35:00Z</dcterms:created>
  <dcterms:modified xsi:type="dcterms:W3CDTF">2018-04-01T22:33:00Z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